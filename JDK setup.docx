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CF0DE" w14:textId="1E17A3CB" w:rsidR="00CF6EB9" w:rsidRDefault="00CF6EB9" w:rsidP="00CF6EB9">
      <w:pPr>
        <w:pStyle w:val="ListParagraph"/>
        <w:numPr>
          <w:ilvl w:val="0"/>
          <w:numId w:val="16"/>
        </w:numPr>
        <w:rPr>
          <w:sz w:val="28"/>
          <w:szCs w:val="28"/>
        </w:rPr>
      </w:pPr>
      <w:r w:rsidRPr="00CF6EB9">
        <w:rPr>
          <w:sz w:val="28"/>
          <w:szCs w:val="28"/>
        </w:rPr>
        <w:t>JDK (Download + Setup): -</w:t>
      </w:r>
    </w:p>
    <w:p w14:paraId="6093ABE8" w14:textId="1C36D3AD" w:rsidR="00CF6EB9" w:rsidRPr="00CF6EB9" w:rsidRDefault="00CF6EB9" w:rsidP="00CF6EB9">
      <w:pPr>
        <w:pStyle w:val="ListParagraph"/>
        <w:numPr>
          <w:ilvl w:val="1"/>
          <w:numId w:val="16"/>
        </w:numPr>
        <w:rPr>
          <w:sz w:val="28"/>
          <w:szCs w:val="28"/>
        </w:rPr>
      </w:pPr>
      <w:r w:rsidRPr="00CF6EB9">
        <w:rPr>
          <w:sz w:val="28"/>
          <w:szCs w:val="28"/>
        </w:rPr>
        <w:t xml:space="preserve">Download JDK from the official website i.e., </w:t>
      </w:r>
    </w:p>
    <w:p w14:paraId="0E4A4F33" w14:textId="2698C4C3" w:rsidR="00CF6EB9" w:rsidRPr="00CF6EB9" w:rsidRDefault="00CF6EB9" w:rsidP="00CF6EB9">
      <w:pPr>
        <w:pStyle w:val="ListParagraph"/>
        <w:ind w:left="1440"/>
        <w:rPr>
          <w:sz w:val="28"/>
          <w:szCs w:val="28"/>
        </w:rPr>
      </w:pPr>
      <w:hyperlink r:id="rId8" w:history="1">
        <w:r w:rsidRPr="00FD67CE">
          <w:rPr>
            <w:rStyle w:val="Hyperlink"/>
            <w:sz w:val="28"/>
            <w:szCs w:val="28"/>
          </w:rPr>
          <w:t>https://www.oracle.com/java/technologies/javase-jdk16-downloads.html</w:t>
        </w:r>
      </w:hyperlink>
      <w:r>
        <w:rPr>
          <w:sz w:val="28"/>
          <w:szCs w:val="28"/>
        </w:rPr>
        <w:t xml:space="preserve"> </w:t>
      </w:r>
    </w:p>
    <w:p w14:paraId="53CD01C9" w14:textId="6B5D5A80" w:rsidR="00CF6EB9" w:rsidRPr="00CF6EB9" w:rsidRDefault="00CF6EB9" w:rsidP="00CF6EB9">
      <w:pPr>
        <w:pStyle w:val="ListParagraph"/>
        <w:numPr>
          <w:ilvl w:val="1"/>
          <w:numId w:val="16"/>
        </w:numPr>
        <w:rPr>
          <w:sz w:val="28"/>
          <w:szCs w:val="28"/>
        </w:rPr>
      </w:pPr>
      <w:r w:rsidRPr="00CF6EB9">
        <w:rPr>
          <w:sz w:val="28"/>
          <w:szCs w:val="28"/>
        </w:rPr>
        <w:t>Run the downloaded setup &amp; press “Next” as prompted in following picture:</w:t>
      </w:r>
    </w:p>
    <w:p w14:paraId="7ACA66F0" w14:textId="3344592E" w:rsidR="00CF6EB9" w:rsidRDefault="00CF6EB9" w:rsidP="00CF6EB9">
      <w:pPr>
        <w:rPr>
          <w:sz w:val="28"/>
          <w:szCs w:val="28"/>
        </w:rPr>
      </w:pPr>
      <w:r w:rsidRPr="00CF6EB9">
        <w:rPr>
          <w:sz w:val="28"/>
          <w:szCs w:val="28"/>
        </w:rPr>
        <w:t xml:space="preserve"> </w:t>
      </w:r>
      <w:r w:rsidRPr="00CF6EB9">
        <w:rPr>
          <w:noProof/>
          <w:sz w:val="28"/>
          <w:szCs w:val="28"/>
          <w:lang w:val="en-IN"/>
        </w:rPr>
        <w:drawing>
          <wp:inline distT="0" distB="0" distL="0" distR="0" wp14:anchorId="651560ED" wp14:editId="308CCA9D">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01E1067" w14:textId="77777777" w:rsidR="00CF6EB9" w:rsidRPr="00CF6EB9" w:rsidRDefault="00CF6EB9" w:rsidP="00CF6EB9">
      <w:pPr>
        <w:rPr>
          <w:sz w:val="28"/>
          <w:szCs w:val="28"/>
        </w:rPr>
      </w:pPr>
    </w:p>
    <w:p w14:paraId="41DC0D1C" w14:textId="77777777" w:rsidR="00CF6EB9" w:rsidRPr="00CF6EB9" w:rsidRDefault="00CF6EB9" w:rsidP="00CF6EB9">
      <w:pPr>
        <w:ind w:firstLine="720"/>
        <w:rPr>
          <w:sz w:val="28"/>
          <w:szCs w:val="28"/>
        </w:rPr>
      </w:pPr>
      <w:r w:rsidRPr="00CF6EB9">
        <w:rPr>
          <w:sz w:val="28"/>
          <w:szCs w:val="28"/>
        </w:rPr>
        <w:t>c.</w:t>
      </w:r>
      <w:r w:rsidRPr="00CF6EB9">
        <w:rPr>
          <w:sz w:val="28"/>
          <w:szCs w:val="28"/>
        </w:rPr>
        <w:tab/>
        <w:t xml:space="preserve">Press “Next” again as prompted in following picture: </w:t>
      </w:r>
    </w:p>
    <w:p w14:paraId="31EFB1D5" w14:textId="241F04B7" w:rsidR="00CF6EB9" w:rsidRPr="00CF6EB9" w:rsidRDefault="00CF6EB9" w:rsidP="00CF6EB9">
      <w:pPr>
        <w:rPr>
          <w:sz w:val="28"/>
          <w:szCs w:val="28"/>
        </w:rPr>
      </w:pPr>
      <w:r w:rsidRPr="00CF6EB9">
        <w:rPr>
          <w:noProof/>
          <w:sz w:val="28"/>
          <w:szCs w:val="28"/>
        </w:rPr>
        <w:lastRenderedPageBreak/>
        <w:drawing>
          <wp:inline distT="0" distB="0" distL="0" distR="0" wp14:anchorId="5504B91F" wp14:editId="43F9D7C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5385F6DE" w14:textId="77777777" w:rsidR="00CF6EB9" w:rsidRPr="00CF6EB9" w:rsidRDefault="00CF6EB9" w:rsidP="00CF6EB9">
      <w:pPr>
        <w:rPr>
          <w:sz w:val="28"/>
          <w:szCs w:val="28"/>
        </w:rPr>
      </w:pPr>
      <w:r w:rsidRPr="00CF6EB9">
        <w:rPr>
          <w:sz w:val="28"/>
          <w:szCs w:val="28"/>
        </w:rPr>
        <w:t xml:space="preserve"> </w:t>
      </w:r>
    </w:p>
    <w:p w14:paraId="555C8F38" w14:textId="77777777" w:rsidR="00CF6EB9" w:rsidRPr="00CF6EB9" w:rsidRDefault="00CF6EB9" w:rsidP="00CF6EB9">
      <w:pPr>
        <w:ind w:firstLine="720"/>
        <w:rPr>
          <w:sz w:val="28"/>
          <w:szCs w:val="28"/>
        </w:rPr>
      </w:pPr>
      <w:r w:rsidRPr="00CF6EB9">
        <w:rPr>
          <w:sz w:val="28"/>
          <w:szCs w:val="28"/>
        </w:rPr>
        <w:t>d.</w:t>
      </w:r>
      <w:r w:rsidRPr="00CF6EB9">
        <w:rPr>
          <w:sz w:val="28"/>
          <w:szCs w:val="28"/>
        </w:rPr>
        <w:tab/>
        <w:t>Wait till the installation process completes:</w:t>
      </w:r>
    </w:p>
    <w:p w14:paraId="5AEF38C0" w14:textId="0C7F8A30" w:rsidR="00CF6EB9" w:rsidRDefault="00CF6EB9" w:rsidP="00CF6EB9">
      <w:pPr>
        <w:rPr>
          <w:sz w:val="28"/>
          <w:szCs w:val="28"/>
        </w:rPr>
      </w:pPr>
      <w:r w:rsidRPr="00CF6EB9">
        <w:rPr>
          <w:sz w:val="28"/>
          <w:szCs w:val="28"/>
        </w:rPr>
        <w:t xml:space="preserve"> </w:t>
      </w:r>
    </w:p>
    <w:p w14:paraId="13E50A5D" w14:textId="07CF634E" w:rsidR="00CF6EB9" w:rsidRPr="00CF6EB9" w:rsidRDefault="00E52432" w:rsidP="00CF6EB9">
      <w:pPr>
        <w:rPr>
          <w:sz w:val="28"/>
          <w:szCs w:val="28"/>
        </w:rPr>
      </w:pPr>
      <w:r>
        <w:rPr>
          <w:noProof/>
        </w:rPr>
        <w:lastRenderedPageBreak/>
        <w:drawing>
          <wp:inline distT="0" distB="0" distL="0" distR="0" wp14:anchorId="3A21551E" wp14:editId="56C4DAD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2660FCB0" w14:textId="77777777" w:rsidR="00CF6EB9" w:rsidRPr="00CF6EB9" w:rsidRDefault="00CF6EB9" w:rsidP="00CF6EB9">
      <w:pPr>
        <w:rPr>
          <w:sz w:val="28"/>
          <w:szCs w:val="28"/>
        </w:rPr>
      </w:pPr>
    </w:p>
    <w:p w14:paraId="71CAA4BB" w14:textId="77777777" w:rsidR="00CF6EB9" w:rsidRPr="00CF6EB9" w:rsidRDefault="00CF6EB9" w:rsidP="00CF6EB9">
      <w:pPr>
        <w:ind w:firstLine="720"/>
        <w:rPr>
          <w:sz w:val="28"/>
          <w:szCs w:val="28"/>
        </w:rPr>
      </w:pPr>
      <w:r w:rsidRPr="00CF6EB9">
        <w:rPr>
          <w:sz w:val="28"/>
          <w:szCs w:val="28"/>
        </w:rPr>
        <w:t>e.</w:t>
      </w:r>
      <w:r w:rsidRPr="00CF6EB9">
        <w:rPr>
          <w:sz w:val="28"/>
          <w:szCs w:val="28"/>
        </w:rPr>
        <w:tab/>
        <w:t xml:space="preserve">After the installation is completed, press the “Close” button to close the installer: </w:t>
      </w:r>
    </w:p>
    <w:p w14:paraId="061E8E00" w14:textId="7D032C77" w:rsidR="00CF6EB9" w:rsidRDefault="00CF6EB9" w:rsidP="00CF6EB9">
      <w:pPr>
        <w:rPr>
          <w:sz w:val="28"/>
          <w:szCs w:val="28"/>
        </w:rPr>
      </w:pPr>
      <w:r w:rsidRPr="00CF6EB9">
        <w:rPr>
          <w:sz w:val="28"/>
          <w:szCs w:val="28"/>
        </w:rPr>
        <w:lastRenderedPageBreak/>
        <w:t xml:space="preserve"> </w:t>
      </w:r>
      <w:r w:rsidR="00E52432">
        <w:rPr>
          <w:noProof/>
        </w:rPr>
        <w:drawing>
          <wp:inline distT="0" distB="0" distL="0" distR="0" wp14:anchorId="652746CF" wp14:editId="0041F29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DCDCD3C" w14:textId="77777777" w:rsidR="00E52432" w:rsidRPr="00CF6EB9" w:rsidRDefault="00E52432" w:rsidP="00CF6EB9">
      <w:pPr>
        <w:rPr>
          <w:sz w:val="28"/>
          <w:szCs w:val="28"/>
        </w:rPr>
      </w:pPr>
    </w:p>
    <w:p w14:paraId="5D3A5769" w14:textId="77777777" w:rsidR="00CF6EB9" w:rsidRPr="00CF6EB9" w:rsidRDefault="00CF6EB9" w:rsidP="00CF6EB9">
      <w:pPr>
        <w:ind w:firstLine="720"/>
        <w:rPr>
          <w:sz w:val="28"/>
          <w:szCs w:val="28"/>
        </w:rPr>
      </w:pPr>
      <w:r w:rsidRPr="00CF6EB9">
        <w:rPr>
          <w:sz w:val="28"/>
          <w:szCs w:val="28"/>
        </w:rPr>
        <w:t>f.</w:t>
      </w:r>
      <w:r w:rsidRPr="00CF6EB9">
        <w:rPr>
          <w:sz w:val="28"/>
          <w:szCs w:val="28"/>
        </w:rPr>
        <w:tab/>
        <w:t>Now, comes the process of setting up the environment variable, for which right-click “This PC” shortcut available in your desktop/laptop, similar to following picture:</w:t>
      </w:r>
    </w:p>
    <w:p w14:paraId="223846F1" w14:textId="6B00B127" w:rsidR="00CF6EB9" w:rsidRDefault="00CF6EB9" w:rsidP="00CF6EB9">
      <w:pPr>
        <w:rPr>
          <w:sz w:val="28"/>
          <w:szCs w:val="28"/>
        </w:rPr>
      </w:pPr>
      <w:r w:rsidRPr="00CF6EB9">
        <w:rPr>
          <w:sz w:val="28"/>
          <w:szCs w:val="28"/>
        </w:rPr>
        <w:t xml:space="preserve"> </w:t>
      </w:r>
    </w:p>
    <w:p w14:paraId="14992393" w14:textId="7892F95B" w:rsidR="00E52432" w:rsidRDefault="00E52432" w:rsidP="00CF6EB9">
      <w:pPr>
        <w:rPr>
          <w:sz w:val="28"/>
          <w:szCs w:val="28"/>
        </w:rPr>
      </w:pPr>
      <w:r>
        <w:rPr>
          <w:noProof/>
        </w:rPr>
        <w:lastRenderedPageBreak/>
        <w:drawing>
          <wp:inline distT="0" distB="0" distL="0" distR="0" wp14:anchorId="78F3F9F5" wp14:editId="21E5665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39750049" w14:textId="77777777" w:rsidR="00E52432" w:rsidRPr="00CF6EB9" w:rsidRDefault="00E52432" w:rsidP="00CF6EB9">
      <w:pPr>
        <w:rPr>
          <w:sz w:val="28"/>
          <w:szCs w:val="28"/>
        </w:rPr>
      </w:pPr>
    </w:p>
    <w:p w14:paraId="64063F53" w14:textId="77777777" w:rsidR="00CF6EB9" w:rsidRPr="00CF6EB9" w:rsidRDefault="00CF6EB9" w:rsidP="00CF6EB9">
      <w:pPr>
        <w:ind w:firstLine="720"/>
        <w:rPr>
          <w:sz w:val="28"/>
          <w:szCs w:val="28"/>
        </w:rPr>
      </w:pPr>
      <w:r w:rsidRPr="00CF6EB9">
        <w:rPr>
          <w:sz w:val="28"/>
          <w:szCs w:val="28"/>
        </w:rPr>
        <w:t>g.</w:t>
      </w:r>
      <w:r w:rsidRPr="00CF6EB9">
        <w:rPr>
          <w:sz w:val="28"/>
          <w:szCs w:val="28"/>
        </w:rPr>
        <w:tab/>
        <w:t>Locate “Advanced System Setting” option in the left menu items available in the current window, similar to following picture:</w:t>
      </w:r>
    </w:p>
    <w:p w14:paraId="5EB840B2" w14:textId="4703D38C" w:rsidR="00CF6EB9" w:rsidRDefault="00CF6EB9" w:rsidP="00CF6EB9">
      <w:pPr>
        <w:rPr>
          <w:sz w:val="28"/>
          <w:szCs w:val="28"/>
        </w:rPr>
      </w:pPr>
      <w:r w:rsidRPr="00CF6EB9">
        <w:rPr>
          <w:sz w:val="28"/>
          <w:szCs w:val="28"/>
        </w:rPr>
        <w:t xml:space="preserve"> </w:t>
      </w:r>
    </w:p>
    <w:p w14:paraId="78D785F6" w14:textId="7F3B21FA" w:rsidR="00E52432" w:rsidRPr="00CF6EB9" w:rsidRDefault="00E52432" w:rsidP="00CF6EB9">
      <w:pPr>
        <w:rPr>
          <w:sz w:val="28"/>
          <w:szCs w:val="28"/>
        </w:rPr>
      </w:pPr>
      <w:r>
        <w:rPr>
          <w:noProof/>
        </w:rPr>
        <w:lastRenderedPageBreak/>
        <w:drawing>
          <wp:inline distT="0" distB="0" distL="0" distR="0" wp14:anchorId="1A937E84" wp14:editId="395B955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5D96DBEE" w14:textId="77777777" w:rsidR="00CF6EB9" w:rsidRPr="00CF6EB9" w:rsidRDefault="00CF6EB9" w:rsidP="00CF6EB9">
      <w:pPr>
        <w:ind w:firstLine="720"/>
        <w:rPr>
          <w:sz w:val="28"/>
          <w:szCs w:val="28"/>
        </w:rPr>
      </w:pPr>
      <w:r w:rsidRPr="00CF6EB9">
        <w:rPr>
          <w:sz w:val="28"/>
          <w:szCs w:val="28"/>
        </w:rPr>
        <w:t>h.</w:t>
      </w:r>
      <w:r w:rsidRPr="00CF6EB9">
        <w:rPr>
          <w:sz w:val="28"/>
          <w:szCs w:val="28"/>
        </w:rPr>
        <w:tab/>
        <w:t>Locate “Environment Variables” button in the System Properties Window, similar to following picture:</w:t>
      </w:r>
    </w:p>
    <w:p w14:paraId="7F802F8B" w14:textId="0E63A393" w:rsidR="00CF6EB9" w:rsidRDefault="00CF6EB9" w:rsidP="00CF6EB9">
      <w:pPr>
        <w:rPr>
          <w:sz w:val="28"/>
          <w:szCs w:val="28"/>
        </w:rPr>
      </w:pPr>
      <w:r w:rsidRPr="00CF6EB9">
        <w:rPr>
          <w:sz w:val="28"/>
          <w:szCs w:val="28"/>
        </w:rPr>
        <w:t xml:space="preserve"> </w:t>
      </w:r>
      <w:r w:rsidR="00E52432">
        <w:rPr>
          <w:noProof/>
        </w:rPr>
        <w:drawing>
          <wp:inline distT="0" distB="0" distL="0" distR="0" wp14:anchorId="60E125DB" wp14:editId="24B3522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1F86E61E" w14:textId="77777777" w:rsidR="00E52432" w:rsidRPr="00CF6EB9" w:rsidRDefault="00E52432" w:rsidP="00CF6EB9">
      <w:pPr>
        <w:rPr>
          <w:sz w:val="28"/>
          <w:szCs w:val="28"/>
        </w:rPr>
      </w:pPr>
    </w:p>
    <w:p w14:paraId="73ACF1E3" w14:textId="77777777" w:rsidR="00CF6EB9" w:rsidRPr="00CF6EB9" w:rsidRDefault="00CF6EB9" w:rsidP="00CF6EB9">
      <w:pPr>
        <w:ind w:firstLine="720"/>
        <w:rPr>
          <w:sz w:val="28"/>
          <w:szCs w:val="28"/>
        </w:rPr>
      </w:pPr>
      <w:r w:rsidRPr="00CF6EB9">
        <w:rPr>
          <w:sz w:val="28"/>
          <w:szCs w:val="28"/>
        </w:rPr>
        <w:t>i.</w:t>
      </w:r>
      <w:r w:rsidRPr="00CF6EB9">
        <w:rPr>
          <w:sz w:val="28"/>
          <w:szCs w:val="28"/>
        </w:rPr>
        <w:tab/>
        <w:t>Click on “Path” in the “System Variables” Section of the window, and press “Edit” button, which is located just below the “System Variables” Section of the window similar to following picture:</w:t>
      </w:r>
    </w:p>
    <w:p w14:paraId="4CC87E2F" w14:textId="421956E2" w:rsidR="00CF6EB9" w:rsidRDefault="00CF6EB9" w:rsidP="00CF6EB9">
      <w:pPr>
        <w:rPr>
          <w:sz w:val="28"/>
          <w:szCs w:val="28"/>
        </w:rPr>
      </w:pPr>
      <w:r w:rsidRPr="00CF6EB9">
        <w:rPr>
          <w:sz w:val="28"/>
          <w:szCs w:val="28"/>
        </w:rPr>
        <w:t xml:space="preserve"> </w:t>
      </w:r>
      <w:r w:rsidR="00E52432">
        <w:rPr>
          <w:noProof/>
        </w:rPr>
        <w:drawing>
          <wp:inline distT="0" distB="0" distL="0" distR="0" wp14:anchorId="4CF908DC" wp14:editId="5F32FCC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6126F317" w14:textId="77777777" w:rsidR="00E52432" w:rsidRPr="00CF6EB9" w:rsidRDefault="00E52432" w:rsidP="00CF6EB9">
      <w:pPr>
        <w:rPr>
          <w:sz w:val="28"/>
          <w:szCs w:val="28"/>
        </w:rPr>
      </w:pPr>
    </w:p>
    <w:p w14:paraId="429DC07E" w14:textId="77777777" w:rsidR="00CF6EB9" w:rsidRPr="00CF6EB9" w:rsidRDefault="00CF6EB9" w:rsidP="00CF6EB9">
      <w:pPr>
        <w:ind w:firstLine="720"/>
        <w:rPr>
          <w:sz w:val="28"/>
          <w:szCs w:val="28"/>
        </w:rPr>
      </w:pPr>
      <w:r w:rsidRPr="00CF6EB9">
        <w:rPr>
          <w:sz w:val="28"/>
          <w:szCs w:val="28"/>
        </w:rPr>
        <w:t>j.</w:t>
      </w:r>
      <w:r w:rsidRPr="00CF6EB9">
        <w:rPr>
          <w:sz w:val="28"/>
          <w:szCs w:val="28"/>
        </w:rPr>
        <w:tab/>
        <w:t>Press “New” button on the side and paste the text “C:\Program Files\Java\jdk-16\bin” (or you can navigate to the installation folder in case, default location wasn’t selected),</w:t>
      </w:r>
    </w:p>
    <w:p w14:paraId="38EE7F6F" w14:textId="77777777" w:rsidR="00CF6EB9" w:rsidRPr="00CF6EB9" w:rsidRDefault="00CF6EB9" w:rsidP="00CF6EB9">
      <w:pPr>
        <w:rPr>
          <w:sz w:val="28"/>
          <w:szCs w:val="28"/>
        </w:rPr>
      </w:pPr>
    </w:p>
    <w:p w14:paraId="309BA11D" w14:textId="45340E19" w:rsidR="00CF6EB9" w:rsidRDefault="00E52432" w:rsidP="00CF6EB9">
      <w:pPr>
        <w:rPr>
          <w:sz w:val="28"/>
          <w:szCs w:val="28"/>
        </w:rPr>
      </w:pPr>
      <w:r>
        <w:rPr>
          <w:noProof/>
        </w:rPr>
        <w:lastRenderedPageBreak/>
        <w:drawing>
          <wp:inline distT="0" distB="0" distL="0" distR="0" wp14:anchorId="790DACAC" wp14:editId="207658A9">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r w:rsidR="00CF6EB9" w:rsidRPr="00CF6EB9">
        <w:rPr>
          <w:sz w:val="28"/>
          <w:szCs w:val="28"/>
        </w:rPr>
        <w:t xml:space="preserve"> </w:t>
      </w:r>
    </w:p>
    <w:p w14:paraId="3659DC41" w14:textId="77777777" w:rsidR="00E52432" w:rsidRPr="00CF6EB9" w:rsidRDefault="00E52432" w:rsidP="00CF6EB9">
      <w:pPr>
        <w:rPr>
          <w:sz w:val="28"/>
          <w:szCs w:val="28"/>
        </w:rPr>
      </w:pPr>
    </w:p>
    <w:p w14:paraId="5D809C91" w14:textId="77777777" w:rsidR="00CF6EB9" w:rsidRPr="00CF6EB9" w:rsidRDefault="00CF6EB9" w:rsidP="00CF6EB9">
      <w:pPr>
        <w:ind w:firstLine="720"/>
        <w:rPr>
          <w:sz w:val="28"/>
          <w:szCs w:val="28"/>
        </w:rPr>
      </w:pPr>
      <w:r w:rsidRPr="00CF6EB9">
        <w:rPr>
          <w:sz w:val="28"/>
          <w:szCs w:val="28"/>
        </w:rPr>
        <w:t>k.</w:t>
      </w:r>
      <w:r w:rsidRPr="00CF6EB9">
        <w:rPr>
          <w:sz w:val="28"/>
          <w:szCs w:val="28"/>
        </w:rPr>
        <w:tab/>
        <w:t>For verification of the installation and environment variable’s setup, Search “</w:t>
      </w:r>
      <w:proofErr w:type="spellStart"/>
      <w:r w:rsidRPr="00CF6EB9">
        <w:rPr>
          <w:sz w:val="28"/>
          <w:szCs w:val="28"/>
        </w:rPr>
        <w:t>cmd</w:t>
      </w:r>
      <w:proofErr w:type="spellEnd"/>
      <w:r w:rsidRPr="00CF6EB9">
        <w:rPr>
          <w:sz w:val="28"/>
          <w:szCs w:val="28"/>
        </w:rPr>
        <w:t>” in windows search, and type “java -version”, which will generate output similar to following:</w:t>
      </w:r>
    </w:p>
    <w:p w14:paraId="2A034802" w14:textId="5BE941D5" w:rsidR="00CF6EB9" w:rsidRPr="00CF6EB9" w:rsidRDefault="00E52432" w:rsidP="00CF6EB9">
      <w:pPr>
        <w:rPr>
          <w:sz w:val="28"/>
          <w:szCs w:val="28"/>
        </w:rPr>
      </w:pPr>
      <w:r>
        <w:rPr>
          <w:noProof/>
        </w:rPr>
        <w:lastRenderedPageBreak/>
        <w:drawing>
          <wp:inline distT="0" distB="0" distL="0" distR="0" wp14:anchorId="1E8F6884" wp14:editId="34D47CE4">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r w:rsidR="00CF6EB9" w:rsidRPr="00CF6EB9">
        <w:rPr>
          <w:sz w:val="28"/>
          <w:szCs w:val="28"/>
        </w:rPr>
        <w:t xml:space="preserve"> </w:t>
      </w:r>
    </w:p>
    <w:p w14:paraId="2F757B5C" w14:textId="77777777" w:rsidR="00BB6462" w:rsidRPr="00CF6EB9" w:rsidRDefault="00BB6462" w:rsidP="001436C1">
      <w:pPr>
        <w:rPr>
          <w:sz w:val="28"/>
          <w:szCs w:val="28"/>
        </w:rPr>
      </w:pPr>
    </w:p>
    <w:sectPr w:rsidR="00BB6462" w:rsidRPr="00CF6EB9" w:rsidSect="00C41298">
      <w:headerReference w:type="default" r:id="rId19"/>
      <w:footerReference w:type="default" r:id="rId20"/>
      <w:pgSz w:w="12240" w:h="15840"/>
      <w:pgMar w:top="1440" w:right="1440" w:bottom="1440" w:left="1440" w:header="43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FE067" w14:textId="77777777" w:rsidR="005A7BFA" w:rsidRDefault="005A7BFA" w:rsidP="00847F4C">
      <w:pPr>
        <w:spacing w:after="0" w:line="240" w:lineRule="auto"/>
      </w:pPr>
      <w:r>
        <w:separator/>
      </w:r>
    </w:p>
  </w:endnote>
  <w:endnote w:type="continuationSeparator" w:id="0">
    <w:p w14:paraId="7956BE65" w14:textId="77777777" w:rsidR="005A7BFA" w:rsidRDefault="005A7BFA" w:rsidP="00847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BF353" w14:textId="77777777" w:rsidR="00D1762F" w:rsidRDefault="00D1762F" w:rsidP="002A2D1D">
    <w:pPr>
      <w:pStyle w:val="Footer"/>
      <w:pBdr>
        <w:bottom w:val="single" w:sz="6" w:space="1" w:color="auto"/>
      </w:pBdr>
      <w:rPr>
        <w:b/>
      </w:rPr>
    </w:pPr>
  </w:p>
  <w:p w14:paraId="6AA25B44" w14:textId="77777777" w:rsidR="002A2D1D" w:rsidRPr="00132F9F" w:rsidRDefault="002A2D1D" w:rsidP="002A2D1D">
    <w:pPr>
      <w:pStyle w:val="Footer"/>
      <w:rPr>
        <w:b/>
      </w:rPr>
    </w:pPr>
    <w:r w:rsidRPr="00132F9F">
      <w:rPr>
        <w:b/>
      </w:rPr>
      <w:t>EFFCON (ISO 9001:20</w:t>
    </w:r>
    <w:r w:rsidR="007F5D5B">
      <w:rPr>
        <w:b/>
      </w:rPr>
      <w:t>15</w:t>
    </w:r>
    <w:r w:rsidRPr="00132F9F">
      <w:rPr>
        <w:b/>
      </w:rPr>
      <w:t>)</w:t>
    </w:r>
    <w:r>
      <w:tab/>
    </w:r>
    <w:hyperlink r:id="rId1" w:history="1">
      <w:r w:rsidRPr="008B4D35">
        <w:rPr>
          <w:rStyle w:val="Hyperlink"/>
          <w:b/>
        </w:rPr>
        <w:t>www.effcon.co.in</w:t>
      </w:r>
    </w:hyperlink>
    <w:r>
      <w:tab/>
    </w:r>
    <w:r w:rsidRPr="00132F9F">
      <w:rPr>
        <w:b/>
      </w:rPr>
      <w:t xml:space="preserve">09993202751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93567" w14:textId="77777777" w:rsidR="005A7BFA" w:rsidRDefault="005A7BFA" w:rsidP="00847F4C">
      <w:pPr>
        <w:spacing w:after="0" w:line="240" w:lineRule="auto"/>
      </w:pPr>
      <w:r>
        <w:separator/>
      </w:r>
    </w:p>
  </w:footnote>
  <w:footnote w:type="continuationSeparator" w:id="0">
    <w:p w14:paraId="30608F01" w14:textId="77777777" w:rsidR="005A7BFA" w:rsidRDefault="005A7BFA" w:rsidP="00847F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5BF53" w14:textId="77777777" w:rsidR="00E86D4D" w:rsidRDefault="001436C1">
    <w:pPr>
      <w:pStyle w:val="Header"/>
      <w:pBdr>
        <w:bottom w:val="thickThinSmallGap" w:sz="24" w:space="1" w:color="622423"/>
      </w:pBdr>
      <w:jc w:val="center"/>
      <w:rPr>
        <w:rFonts w:ascii="Cambria" w:eastAsia="Times New Roman" w:hAnsi="Cambria"/>
        <w:b/>
        <w:color w:val="FF0000"/>
        <w:sz w:val="40"/>
        <w:szCs w:val="40"/>
      </w:rPr>
    </w:pPr>
    <w:r>
      <w:rPr>
        <w:rFonts w:ascii="Cambria" w:eastAsia="Times New Roman" w:hAnsi="Cambria"/>
        <w:b/>
        <w:noProof/>
        <w:color w:val="FF0000"/>
        <w:sz w:val="40"/>
        <w:szCs w:val="40"/>
      </w:rPr>
      <w:drawing>
        <wp:anchor distT="0" distB="0" distL="114300" distR="114300" simplePos="0" relativeHeight="251657216" behindDoc="0" locked="0" layoutInCell="1" allowOverlap="1" wp14:anchorId="193DDF2E" wp14:editId="75A7AC7E">
          <wp:simplePos x="0" y="0"/>
          <wp:positionH relativeFrom="column">
            <wp:posOffset>5549265</wp:posOffset>
          </wp:positionH>
          <wp:positionV relativeFrom="paragraph">
            <wp:posOffset>-42545</wp:posOffset>
          </wp:positionV>
          <wp:extent cx="870585" cy="581025"/>
          <wp:effectExtent l="0" t="0" r="0" b="0"/>
          <wp:wrapThrough wrapText="bothSides">
            <wp:wrapPolygon edited="0">
              <wp:start x="0" y="0"/>
              <wp:lineTo x="0" y="21246"/>
              <wp:lineTo x="21269" y="21246"/>
              <wp:lineTo x="21269" y="0"/>
              <wp:lineTo x="0" y="0"/>
            </wp:wrapPolygon>
          </wp:wrapThrough>
          <wp:docPr id="3" name="Picture 1" descr="C:\Data\work\effcon\ISO\certificate and logo\from cd-1\JAZ &amp; M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ata\work\effcon\ISO\certificate and logo\from cd-1\JAZ &amp; MS 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0585"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eastAsia="Times New Roman" w:hAnsi="Cambria"/>
        <w:b/>
        <w:noProof/>
        <w:color w:val="FF0000"/>
        <w:sz w:val="40"/>
        <w:szCs w:val="40"/>
      </w:rPr>
      <w:drawing>
        <wp:inline distT="0" distB="0" distL="0" distR="0" wp14:anchorId="3C91543C" wp14:editId="2E596261">
          <wp:extent cx="1304925" cy="514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04925" cy="514350"/>
                  </a:xfrm>
                  <a:prstGeom prst="rect">
                    <a:avLst/>
                  </a:prstGeom>
                  <a:noFill/>
                  <a:ln>
                    <a:noFill/>
                  </a:ln>
                </pic:spPr>
              </pic:pic>
            </a:graphicData>
          </a:graphic>
        </wp:inline>
      </w:drawing>
    </w:r>
  </w:p>
  <w:p w14:paraId="1009CF50" w14:textId="77777777" w:rsidR="00847F4C" w:rsidRPr="001664A3" w:rsidRDefault="001436C1">
    <w:pPr>
      <w:pStyle w:val="Header"/>
      <w:pBdr>
        <w:bottom w:val="thickThinSmallGap" w:sz="24" w:space="1" w:color="622423"/>
      </w:pBdr>
      <w:jc w:val="center"/>
      <w:rPr>
        <w:rFonts w:ascii="Cambria" w:eastAsia="Times New Roman" w:hAnsi="Cambria"/>
        <w:b/>
        <w:color w:val="C00000"/>
        <w:sz w:val="40"/>
        <w:szCs w:val="40"/>
      </w:rPr>
    </w:pPr>
    <w:r w:rsidRPr="001664A3">
      <w:rPr>
        <w:rFonts w:ascii="Cambria" w:eastAsia="Times New Roman" w:hAnsi="Cambria"/>
        <w:b/>
        <w:noProof/>
        <w:color w:val="C00000"/>
        <w:sz w:val="24"/>
        <w:szCs w:val="24"/>
      </w:rPr>
      <w:drawing>
        <wp:anchor distT="0" distB="0" distL="114300" distR="114300" simplePos="0" relativeHeight="251658240" behindDoc="0" locked="0" layoutInCell="1" allowOverlap="1" wp14:anchorId="36200240" wp14:editId="05031105">
          <wp:simplePos x="0" y="0"/>
          <wp:positionH relativeFrom="column">
            <wp:posOffset>5415915</wp:posOffset>
          </wp:positionH>
          <wp:positionV relativeFrom="paragraph">
            <wp:posOffset>26035</wp:posOffset>
          </wp:positionV>
          <wp:extent cx="1171575" cy="152400"/>
          <wp:effectExtent l="0" t="0" r="0" b="0"/>
          <wp:wrapThrough wrapText="bothSides">
            <wp:wrapPolygon edited="0">
              <wp:start x="0" y="0"/>
              <wp:lineTo x="0" y="18900"/>
              <wp:lineTo x="21424" y="18900"/>
              <wp:lineTo x="21424" y="0"/>
              <wp:lineTo x="0" y="0"/>
            </wp:wrapPolygon>
          </wp:wrapThrough>
          <wp:docPr id="2" name="Picture 2" descr="C:\Data\work\effcon\ISO\certificate and logo\Cert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ata\work\effcon\ISO\certificate and logo\CertNo.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171575" cy="15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211AB" w:rsidRPr="001664A3">
      <w:rPr>
        <w:rFonts w:ascii="Cambria" w:eastAsia="Times New Roman" w:hAnsi="Cambria"/>
        <w:b/>
        <w:color w:val="C00000"/>
        <w:sz w:val="24"/>
        <w:szCs w:val="24"/>
      </w:rPr>
      <w:t xml:space="preserve">An </w:t>
    </w:r>
    <w:r w:rsidR="007F5D5B">
      <w:rPr>
        <w:rFonts w:ascii="Cambria" w:eastAsia="Times New Roman" w:hAnsi="Cambria"/>
        <w:b/>
        <w:color w:val="C00000"/>
        <w:sz w:val="24"/>
        <w:szCs w:val="24"/>
      </w:rPr>
      <w:t>ISO 9001:2015</w:t>
    </w:r>
    <w:r w:rsidR="00EA1326" w:rsidRPr="001664A3">
      <w:rPr>
        <w:rFonts w:ascii="Cambria" w:eastAsia="Times New Roman" w:hAnsi="Cambria"/>
        <w:b/>
        <w:color w:val="C00000"/>
        <w:sz w:val="24"/>
        <w:szCs w:val="24"/>
      </w:rPr>
      <w:t xml:space="preserve"> Certified</w:t>
    </w:r>
    <w:r w:rsidR="00E83CEE" w:rsidRPr="001664A3">
      <w:rPr>
        <w:rFonts w:ascii="Cambria" w:eastAsia="Times New Roman" w:hAnsi="Cambria"/>
        <w:b/>
        <w:color w:val="C00000"/>
        <w:sz w:val="24"/>
        <w:szCs w:val="24"/>
      </w:rPr>
      <w:t xml:space="preserve"> Company</w:t>
    </w:r>
  </w:p>
  <w:p w14:paraId="6362E2CA" w14:textId="77777777" w:rsidR="00847F4C" w:rsidRDefault="00847F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03A9C"/>
    <w:multiLevelType w:val="hybridMultilevel"/>
    <w:tmpl w:val="4746A0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7A406F"/>
    <w:multiLevelType w:val="hybridMultilevel"/>
    <w:tmpl w:val="6C987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E1165B"/>
    <w:multiLevelType w:val="hybridMultilevel"/>
    <w:tmpl w:val="BC0A6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1B130B"/>
    <w:multiLevelType w:val="hybridMultilevel"/>
    <w:tmpl w:val="56C2D69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3340A1B"/>
    <w:multiLevelType w:val="hybridMultilevel"/>
    <w:tmpl w:val="D3F85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BC1774"/>
    <w:multiLevelType w:val="hybridMultilevel"/>
    <w:tmpl w:val="98C0977E"/>
    <w:lvl w:ilvl="0" w:tplc="D5884C0A">
      <w:start w:val="1"/>
      <w:numFmt w:val="decimal"/>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E293AD7"/>
    <w:multiLevelType w:val="hybridMultilevel"/>
    <w:tmpl w:val="F3687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F8B5053"/>
    <w:multiLevelType w:val="hybridMultilevel"/>
    <w:tmpl w:val="6AAA5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393D37"/>
    <w:multiLevelType w:val="hybridMultilevel"/>
    <w:tmpl w:val="448AEA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4EB1341"/>
    <w:multiLevelType w:val="hybridMultilevel"/>
    <w:tmpl w:val="8B247D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C206B4"/>
    <w:multiLevelType w:val="hybridMultilevel"/>
    <w:tmpl w:val="B9A0D3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A643F5C"/>
    <w:multiLevelType w:val="hybridMultilevel"/>
    <w:tmpl w:val="B526EE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D773241"/>
    <w:multiLevelType w:val="hybridMultilevel"/>
    <w:tmpl w:val="458461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5D7DB8"/>
    <w:multiLevelType w:val="hybridMultilevel"/>
    <w:tmpl w:val="99D0565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13"/>
  </w:num>
  <w:num w:numId="4">
    <w:abstractNumId w:val="11"/>
  </w:num>
  <w:num w:numId="5">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2"/>
  </w:num>
  <w:num w:numId="9">
    <w:abstractNumId w:val="0"/>
  </w:num>
  <w:num w:numId="10">
    <w:abstractNumId w:val="3"/>
  </w:num>
  <w:num w:numId="11">
    <w:abstractNumId w:val="8"/>
  </w:num>
  <w:num w:numId="12">
    <w:abstractNumId w:val="4"/>
  </w:num>
  <w:num w:numId="13">
    <w:abstractNumId w:val="7"/>
  </w:num>
  <w:num w:numId="14">
    <w:abstractNumId w:val="10"/>
  </w:num>
  <w:num w:numId="15">
    <w:abstractNumId w:val="1"/>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6EB9"/>
    <w:rsid w:val="00001C0D"/>
    <w:rsid w:val="00001CBF"/>
    <w:rsid w:val="00004F8B"/>
    <w:rsid w:val="0000531C"/>
    <w:rsid w:val="000064C5"/>
    <w:rsid w:val="0000723B"/>
    <w:rsid w:val="000072BF"/>
    <w:rsid w:val="000113C6"/>
    <w:rsid w:val="000120F8"/>
    <w:rsid w:val="000140D5"/>
    <w:rsid w:val="00016FD2"/>
    <w:rsid w:val="000173C8"/>
    <w:rsid w:val="00017769"/>
    <w:rsid w:val="00027AC5"/>
    <w:rsid w:val="000368C1"/>
    <w:rsid w:val="000400F1"/>
    <w:rsid w:val="00045505"/>
    <w:rsid w:val="00045DB5"/>
    <w:rsid w:val="0005114C"/>
    <w:rsid w:val="00056ED7"/>
    <w:rsid w:val="00057965"/>
    <w:rsid w:val="000630B4"/>
    <w:rsid w:val="00063B5B"/>
    <w:rsid w:val="000641E9"/>
    <w:rsid w:val="0006435C"/>
    <w:rsid w:val="00065074"/>
    <w:rsid w:val="00075642"/>
    <w:rsid w:val="00076271"/>
    <w:rsid w:val="00080A90"/>
    <w:rsid w:val="00080ADB"/>
    <w:rsid w:val="00081171"/>
    <w:rsid w:val="00096D0B"/>
    <w:rsid w:val="000A0195"/>
    <w:rsid w:val="000A729F"/>
    <w:rsid w:val="000B0E1A"/>
    <w:rsid w:val="000B1A4F"/>
    <w:rsid w:val="000B3217"/>
    <w:rsid w:val="000D1A59"/>
    <w:rsid w:val="000D1F3C"/>
    <w:rsid w:val="000D363B"/>
    <w:rsid w:val="000D57E7"/>
    <w:rsid w:val="000D7536"/>
    <w:rsid w:val="000E0B56"/>
    <w:rsid w:val="000E2F13"/>
    <w:rsid w:val="000E4255"/>
    <w:rsid w:val="000E5F75"/>
    <w:rsid w:val="000E750E"/>
    <w:rsid w:val="000F3C76"/>
    <w:rsid w:val="000F5346"/>
    <w:rsid w:val="000F5F52"/>
    <w:rsid w:val="000F7698"/>
    <w:rsid w:val="00101876"/>
    <w:rsid w:val="00101943"/>
    <w:rsid w:val="00102AEB"/>
    <w:rsid w:val="00103263"/>
    <w:rsid w:val="00103EA2"/>
    <w:rsid w:val="00106019"/>
    <w:rsid w:val="00106E39"/>
    <w:rsid w:val="00107887"/>
    <w:rsid w:val="00107DE2"/>
    <w:rsid w:val="00114631"/>
    <w:rsid w:val="00131A92"/>
    <w:rsid w:val="00142A6B"/>
    <w:rsid w:val="00142EF5"/>
    <w:rsid w:val="001436C1"/>
    <w:rsid w:val="0014611E"/>
    <w:rsid w:val="00150147"/>
    <w:rsid w:val="00155396"/>
    <w:rsid w:val="0015696B"/>
    <w:rsid w:val="00157A74"/>
    <w:rsid w:val="001664A3"/>
    <w:rsid w:val="001668C0"/>
    <w:rsid w:val="0016759C"/>
    <w:rsid w:val="00167957"/>
    <w:rsid w:val="001716EE"/>
    <w:rsid w:val="001837C6"/>
    <w:rsid w:val="001858F1"/>
    <w:rsid w:val="0019289B"/>
    <w:rsid w:val="00195299"/>
    <w:rsid w:val="001A3ED6"/>
    <w:rsid w:val="001B0AF0"/>
    <w:rsid w:val="001B2A65"/>
    <w:rsid w:val="001B5C0D"/>
    <w:rsid w:val="001B68BC"/>
    <w:rsid w:val="001C0E14"/>
    <w:rsid w:val="001C5887"/>
    <w:rsid w:val="001C629F"/>
    <w:rsid w:val="001C73F0"/>
    <w:rsid w:val="001C7F2A"/>
    <w:rsid w:val="001D4102"/>
    <w:rsid w:val="001E1D72"/>
    <w:rsid w:val="001F759F"/>
    <w:rsid w:val="001F7A60"/>
    <w:rsid w:val="00200DEE"/>
    <w:rsid w:val="00201C63"/>
    <w:rsid w:val="00217F2A"/>
    <w:rsid w:val="00221E51"/>
    <w:rsid w:val="0022287E"/>
    <w:rsid w:val="0023111D"/>
    <w:rsid w:val="0023294D"/>
    <w:rsid w:val="00234BDD"/>
    <w:rsid w:val="00235B32"/>
    <w:rsid w:val="0024178D"/>
    <w:rsid w:val="002466C4"/>
    <w:rsid w:val="00252B6E"/>
    <w:rsid w:val="00254718"/>
    <w:rsid w:val="002575BC"/>
    <w:rsid w:val="002576AC"/>
    <w:rsid w:val="002700E7"/>
    <w:rsid w:val="0027039E"/>
    <w:rsid w:val="00270E21"/>
    <w:rsid w:val="00271014"/>
    <w:rsid w:val="00271D79"/>
    <w:rsid w:val="00272900"/>
    <w:rsid w:val="00276993"/>
    <w:rsid w:val="00280588"/>
    <w:rsid w:val="0028231A"/>
    <w:rsid w:val="00282FE6"/>
    <w:rsid w:val="00283F6E"/>
    <w:rsid w:val="00290CF2"/>
    <w:rsid w:val="00293802"/>
    <w:rsid w:val="002A1AB1"/>
    <w:rsid w:val="002A1F54"/>
    <w:rsid w:val="002A2D1D"/>
    <w:rsid w:val="002A52A1"/>
    <w:rsid w:val="002B2BAD"/>
    <w:rsid w:val="002B65C5"/>
    <w:rsid w:val="002B6BF4"/>
    <w:rsid w:val="002C124E"/>
    <w:rsid w:val="002C18AE"/>
    <w:rsid w:val="002C2A8A"/>
    <w:rsid w:val="002D04E1"/>
    <w:rsid w:val="002D31F3"/>
    <w:rsid w:val="002D67F7"/>
    <w:rsid w:val="002D6E77"/>
    <w:rsid w:val="002E0802"/>
    <w:rsid w:val="002E2FA5"/>
    <w:rsid w:val="002F325C"/>
    <w:rsid w:val="002F5932"/>
    <w:rsid w:val="002F7765"/>
    <w:rsid w:val="00300C38"/>
    <w:rsid w:val="00304CDC"/>
    <w:rsid w:val="00305028"/>
    <w:rsid w:val="00315C1B"/>
    <w:rsid w:val="00320811"/>
    <w:rsid w:val="00322CC5"/>
    <w:rsid w:val="0033041A"/>
    <w:rsid w:val="003309C6"/>
    <w:rsid w:val="00330DD5"/>
    <w:rsid w:val="00330DF7"/>
    <w:rsid w:val="00332306"/>
    <w:rsid w:val="0033623B"/>
    <w:rsid w:val="00344B4C"/>
    <w:rsid w:val="00346AB4"/>
    <w:rsid w:val="00346B0B"/>
    <w:rsid w:val="003518D7"/>
    <w:rsid w:val="00353D3E"/>
    <w:rsid w:val="0035626D"/>
    <w:rsid w:val="00361BF8"/>
    <w:rsid w:val="00376BF9"/>
    <w:rsid w:val="00396C2B"/>
    <w:rsid w:val="00397F48"/>
    <w:rsid w:val="003A6395"/>
    <w:rsid w:val="003B0702"/>
    <w:rsid w:val="003B0F44"/>
    <w:rsid w:val="003B20B9"/>
    <w:rsid w:val="003C22BA"/>
    <w:rsid w:val="003E01F2"/>
    <w:rsid w:val="003E1944"/>
    <w:rsid w:val="003E365A"/>
    <w:rsid w:val="003E40E3"/>
    <w:rsid w:val="003E7780"/>
    <w:rsid w:val="003F14D4"/>
    <w:rsid w:val="003F5956"/>
    <w:rsid w:val="0040019B"/>
    <w:rsid w:val="00401EC2"/>
    <w:rsid w:val="00402D9A"/>
    <w:rsid w:val="004051CF"/>
    <w:rsid w:val="0040771E"/>
    <w:rsid w:val="00407F1D"/>
    <w:rsid w:val="004112E7"/>
    <w:rsid w:val="004172B4"/>
    <w:rsid w:val="00417F2E"/>
    <w:rsid w:val="00420E4D"/>
    <w:rsid w:val="00423569"/>
    <w:rsid w:val="00424E8B"/>
    <w:rsid w:val="00425558"/>
    <w:rsid w:val="00425E2B"/>
    <w:rsid w:val="00426B3D"/>
    <w:rsid w:val="00430EC6"/>
    <w:rsid w:val="00433846"/>
    <w:rsid w:val="004425B2"/>
    <w:rsid w:val="00456D00"/>
    <w:rsid w:val="00457381"/>
    <w:rsid w:val="0046462F"/>
    <w:rsid w:val="0046601A"/>
    <w:rsid w:val="00466D42"/>
    <w:rsid w:val="004670F3"/>
    <w:rsid w:val="00467743"/>
    <w:rsid w:val="00470309"/>
    <w:rsid w:val="00472A8F"/>
    <w:rsid w:val="00486740"/>
    <w:rsid w:val="004928CE"/>
    <w:rsid w:val="00493EF8"/>
    <w:rsid w:val="00494A13"/>
    <w:rsid w:val="004971B1"/>
    <w:rsid w:val="004A4134"/>
    <w:rsid w:val="004A4C7B"/>
    <w:rsid w:val="004B1549"/>
    <w:rsid w:val="004B71F5"/>
    <w:rsid w:val="004D282C"/>
    <w:rsid w:val="004D2C3A"/>
    <w:rsid w:val="004D358D"/>
    <w:rsid w:val="004D4AEB"/>
    <w:rsid w:val="004E0D55"/>
    <w:rsid w:val="005107FE"/>
    <w:rsid w:val="00512518"/>
    <w:rsid w:val="005155BE"/>
    <w:rsid w:val="005175B8"/>
    <w:rsid w:val="00524B21"/>
    <w:rsid w:val="00526D84"/>
    <w:rsid w:val="0053060A"/>
    <w:rsid w:val="00532B7B"/>
    <w:rsid w:val="00533D21"/>
    <w:rsid w:val="005355ED"/>
    <w:rsid w:val="00536990"/>
    <w:rsid w:val="00540F53"/>
    <w:rsid w:val="00541B70"/>
    <w:rsid w:val="0054713B"/>
    <w:rsid w:val="0055319D"/>
    <w:rsid w:val="005536CB"/>
    <w:rsid w:val="005545BB"/>
    <w:rsid w:val="00565C50"/>
    <w:rsid w:val="00577679"/>
    <w:rsid w:val="00583DAE"/>
    <w:rsid w:val="00586C19"/>
    <w:rsid w:val="00593190"/>
    <w:rsid w:val="005945E3"/>
    <w:rsid w:val="0059472C"/>
    <w:rsid w:val="00595215"/>
    <w:rsid w:val="0059523A"/>
    <w:rsid w:val="005A086C"/>
    <w:rsid w:val="005A1400"/>
    <w:rsid w:val="005A3B0F"/>
    <w:rsid w:val="005A409C"/>
    <w:rsid w:val="005A5E4B"/>
    <w:rsid w:val="005A7BFA"/>
    <w:rsid w:val="005B5D3B"/>
    <w:rsid w:val="005B6877"/>
    <w:rsid w:val="005C0EBA"/>
    <w:rsid w:val="005C2486"/>
    <w:rsid w:val="005C719E"/>
    <w:rsid w:val="005D0BBE"/>
    <w:rsid w:val="005D5519"/>
    <w:rsid w:val="005D5819"/>
    <w:rsid w:val="005E4C6D"/>
    <w:rsid w:val="005E6B0A"/>
    <w:rsid w:val="005F1E2A"/>
    <w:rsid w:val="005F4F34"/>
    <w:rsid w:val="005F5D09"/>
    <w:rsid w:val="005F6637"/>
    <w:rsid w:val="00601F67"/>
    <w:rsid w:val="00606732"/>
    <w:rsid w:val="00607E1F"/>
    <w:rsid w:val="00607FED"/>
    <w:rsid w:val="00611501"/>
    <w:rsid w:val="00612266"/>
    <w:rsid w:val="006132FD"/>
    <w:rsid w:val="00613705"/>
    <w:rsid w:val="00616BC0"/>
    <w:rsid w:val="006178CB"/>
    <w:rsid w:val="00622DC2"/>
    <w:rsid w:val="00622FC2"/>
    <w:rsid w:val="0063078B"/>
    <w:rsid w:val="00631BC6"/>
    <w:rsid w:val="00633862"/>
    <w:rsid w:val="00635EC5"/>
    <w:rsid w:val="00637E57"/>
    <w:rsid w:val="00647709"/>
    <w:rsid w:val="006477A6"/>
    <w:rsid w:val="00651680"/>
    <w:rsid w:val="006556C1"/>
    <w:rsid w:val="00664897"/>
    <w:rsid w:val="00666357"/>
    <w:rsid w:val="00667356"/>
    <w:rsid w:val="00667402"/>
    <w:rsid w:val="00671830"/>
    <w:rsid w:val="00671D30"/>
    <w:rsid w:val="00673118"/>
    <w:rsid w:val="00675AFA"/>
    <w:rsid w:val="00677403"/>
    <w:rsid w:val="00693188"/>
    <w:rsid w:val="006A4367"/>
    <w:rsid w:val="006A473A"/>
    <w:rsid w:val="006A51D8"/>
    <w:rsid w:val="006A67EF"/>
    <w:rsid w:val="006B16E7"/>
    <w:rsid w:val="006B4CC0"/>
    <w:rsid w:val="006B5B28"/>
    <w:rsid w:val="006B7D3A"/>
    <w:rsid w:val="006C007A"/>
    <w:rsid w:val="006C02D9"/>
    <w:rsid w:val="006C270F"/>
    <w:rsid w:val="006C36A4"/>
    <w:rsid w:val="006D289A"/>
    <w:rsid w:val="006D347B"/>
    <w:rsid w:val="006E7D9B"/>
    <w:rsid w:val="007020D1"/>
    <w:rsid w:val="007040E7"/>
    <w:rsid w:val="0071094D"/>
    <w:rsid w:val="00711891"/>
    <w:rsid w:val="00714784"/>
    <w:rsid w:val="007150ED"/>
    <w:rsid w:val="00716164"/>
    <w:rsid w:val="0071621A"/>
    <w:rsid w:val="00717D95"/>
    <w:rsid w:val="0072071E"/>
    <w:rsid w:val="0072767A"/>
    <w:rsid w:val="00740BF4"/>
    <w:rsid w:val="00741088"/>
    <w:rsid w:val="0074225C"/>
    <w:rsid w:val="00751B60"/>
    <w:rsid w:val="00753223"/>
    <w:rsid w:val="00764551"/>
    <w:rsid w:val="00770FA1"/>
    <w:rsid w:val="00774807"/>
    <w:rsid w:val="007756EF"/>
    <w:rsid w:val="007775D8"/>
    <w:rsid w:val="00793ECB"/>
    <w:rsid w:val="007971AB"/>
    <w:rsid w:val="007A074E"/>
    <w:rsid w:val="007A0BF2"/>
    <w:rsid w:val="007B2279"/>
    <w:rsid w:val="007B2D46"/>
    <w:rsid w:val="007C3830"/>
    <w:rsid w:val="007C4886"/>
    <w:rsid w:val="007C5993"/>
    <w:rsid w:val="007D05A8"/>
    <w:rsid w:val="007D4109"/>
    <w:rsid w:val="007D586D"/>
    <w:rsid w:val="007E1225"/>
    <w:rsid w:val="007E3F17"/>
    <w:rsid w:val="007E44BD"/>
    <w:rsid w:val="007E61B3"/>
    <w:rsid w:val="007F40FA"/>
    <w:rsid w:val="007F5D5B"/>
    <w:rsid w:val="00800C04"/>
    <w:rsid w:val="0080452D"/>
    <w:rsid w:val="0080477C"/>
    <w:rsid w:val="00804DEF"/>
    <w:rsid w:val="00805259"/>
    <w:rsid w:val="008063F2"/>
    <w:rsid w:val="0080675F"/>
    <w:rsid w:val="00811DC5"/>
    <w:rsid w:val="00812DF2"/>
    <w:rsid w:val="00813ECB"/>
    <w:rsid w:val="00814F7B"/>
    <w:rsid w:val="00817EBB"/>
    <w:rsid w:val="008204FD"/>
    <w:rsid w:val="0082450A"/>
    <w:rsid w:val="00830CA7"/>
    <w:rsid w:val="00835ACA"/>
    <w:rsid w:val="00835F0F"/>
    <w:rsid w:val="00845D19"/>
    <w:rsid w:val="00847F4C"/>
    <w:rsid w:val="00853030"/>
    <w:rsid w:val="00865E09"/>
    <w:rsid w:val="008763E6"/>
    <w:rsid w:val="00876527"/>
    <w:rsid w:val="00880025"/>
    <w:rsid w:val="00881E26"/>
    <w:rsid w:val="0088420A"/>
    <w:rsid w:val="00885383"/>
    <w:rsid w:val="008866C8"/>
    <w:rsid w:val="00890808"/>
    <w:rsid w:val="0089406A"/>
    <w:rsid w:val="00897049"/>
    <w:rsid w:val="00897126"/>
    <w:rsid w:val="008A0335"/>
    <w:rsid w:val="008A2BBA"/>
    <w:rsid w:val="008A5DA8"/>
    <w:rsid w:val="008A640F"/>
    <w:rsid w:val="008B3428"/>
    <w:rsid w:val="008B48E5"/>
    <w:rsid w:val="008B7131"/>
    <w:rsid w:val="008C0638"/>
    <w:rsid w:val="008C4BF1"/>
    <w:rsid w:val="008D2997"/>
    <w:rsid w:val="008D2D95"/>
    <w:rsid w:val="008E16AB"/>
    <w:rsid w:val="008E45BE"/>
    <w:rsid w:val="008E470D"/>
    <w:rsid w:val="008E4FF4"/>
    <w:rsid w:val="008E6041"/>
    <w:rsid w:val="008E769E"/>
    <w:rsid w:val="00902C9D"/>
    <w:rsid w:val="00904AF6"/>
    <w:rsid w:val="00904C89"/>
    <w:rsid w:val="009057CD"/>
    <w:rsid w:val="00906930"/>
    <w:rsid w:val="00906E24"/>
    <w:rsid w:val="00915398"/>
    <w:rsid w:val="0091658A"/>
    <w:rsid w:val="0092039D"/>
    <w:rsid w:val="00922BD6"/>
    <w:rsid w:val="00926028"/>
    <w:rsid w:val="009374BB"/>
    <w:rsid w:val="009416B3"/>
    <w:rsid w:val="009419E0"/>
    <w:rsid w:val="00945A65"/>
    <w:rsid w:val="0094601E"/>
    <w:rsid w:val="009504D5"/>
    <w:rsid w:val="009545B0"/>
    <w:rsid w:val="00956CA7"/>
    <w:rsid w:val="0096195A"/>
    <w:rsid w:val="009628D5"/>
    <w:rsid w:val="00963657"/>
    <w:rsid w:val="00964424"/>
    <w:rsid w:val="00966243"/>
    <w:rsid w:val="00970862"/>
    <w:rsid w:val="00983BFD"/>
    <w:rsid w:val="00985694"/>
    <w:rsid w:val="009948DD"/>
    <w:rsid w:val="009974FB"/>
    <w:rsid w:val="009A0AB6"/>
    <w:rsid w:val="009A2CB8"/>
    <w:rsid w:val="009A533F"/>
    <w:rsid w:val="009B0EAB"/>
    <w:rsid w:val="009B1BC8"/>
    <w:rsid w:val="009B2B6E"/>
    <w:rsid w:val="009B5238"/>
    <w:rsid w:val="009C3367"/>
    <w:rsid w:val="009C54D5"/>
    <w:rsid w:val="009C581D"/>
    <w:rsid w:val="009C7091"/>
    <w:rsid w:val="009D690A"/>
    <w:rsid w:val="009D6F23"/>
    <w:rsid w:val="009E3947"/>
    <w:rsid w:val="009E64C9"/>
    <w:rsid w:val="009E6605"/>
    <w:rsid w:val="009E66FF"/>
    <w:rsid w:val="009F2A56"/>
    <w:rsid w:val="009F724F"/>
    <w:rsid w:val="00A00105"/>
    <w:rsid w:val="00A03748"/>
    <w:rsid w:val="00A07C05"/>
    <w:rsid w:val="00A1099E"/>
    <w:rsid w:val="00A1270E"/>
    <w:rsid w:val="00A22BFB"/>
    <w:rsid w:val="00A3159E"/>
    <w:rsid w:val="00A31BEE"/>
    <w:rsid w:val="00A34895"/>
    <w:rsid w:val="00A35F5E"/>
    <w:rsid w:val="00A37BD6"/>
    <w:rsid w:val="00A44430"/>
    <w:rsid w:val="00A50C1A"/>
    <w:rsid w:val="00A52FEF"/>
    <w:rsid w:val="00A55207"/>
    <w:rsid w:val="00A56EF3"/>
    <w:rsid w:val="00A67CC1"/>
    <w:rsid w:val="00A7162F"/>
    <w:rsid w:val="00A71E1A"/>
    <w:rsid w:val="00A726D3"/>
    <w:rsid w:val="00A731BC"/>
    <w:rsid w:val="00A7667C"/>
    <w:rsid w:val="00A80660"/>
    <w:rsid w:val="00A82F4D"/>
    <w:rsid w:val="00A90641"/>
    <w:rsid w:val="00A90B93"/>
    <w:rsid w:val="00AA0C48"/>
    <w:rsid w:val="00AB0292"/>
    <w:rsid w:val="00AB317C"/>
    <w:rsid w:val="00AB575E"/>
    <w:rsid w:val="00AB5BFB"/>
    <w:rsid w:val="00AC7737"/>
    <w:rsid w:val="00AC78A4"/>
    <w:rsid w:val="00AD07BE"/>
    <w:rsid w:val="00AD1BCB"/>
    <w:rsid w:val="00AD40CC"/>
    <w:rsid w:val="00AD49A5"/>
    <w:rsid w:val="00AE0850"/>
    <w:rsid w:val="00AE4008"/>
    <w:rsid w:val="00AE7109"/>
    <w:rsid w:val="00AF0DC0"/>
    <w:rsid w:val="00AF11D1"/>
    <w:rsid w:val="00AF218C"/>
    <w:rsid w:val="00AF4BF1"/>
    <w:rsid w:val="00AF64E0"/>
    <w:rsid w:val="00B00714"/>
    <w:rsid w:val="00B0161A"/>
    <w:rsid w:val="00B03FA8"/>
    <w:rsid w:val="00B077A2"/>
    <w:rsid w:val="00B1466D"/>
    <w:rsid w:val="00B3295A"/>
    <w:rsid w:val="00B33357"/>
    <w:rsid w:val="00B3441A"/>
    <w:rsid w:val="00B34F23"/>
    <w:rsid w:val="00B35E95"/>
    <w:rsid w:val="00B42027"/>
    <w:rsid w:val="00B429B7"/>
    <w:rsid w:val="00B429DF"/>
    <w:rsid w:val="00B4798A"/>
    <w:rsid w:val="00B566CF"/>
    <w:rsid w:val="00B61433"/>
    <w:rsid w:val="00B62383"/>
    <w:rsid w:val="00B64F70"/>
    <w:rsid w:val="00B6549B"/>
    <w:rsid w:val="00B715A4"/>
    <w:rsid w:val="00B76AF5"/>
    <w:rsid w:val="00B803A0"/>
    <w:rsid w:val="00B85031"/>
    <w:rsid w:val="00B86ECC"/>
    <w:rsid w:val="00B9159E"/>
    <w:rsid w:val="00B96573"/>
    <w:rsid w:val="00BA0F19"/>
    <w:rsid w:val="00BA154E"/>
    <w:rsid w:val="00BA1864"/>
    <w:rsid w:val="00BA3943"/>
    <w:rsid w:val="00BB0462"/>
    <w:rsid w:val="00BB5B10"/>
    <w:rsid w:val="00BB5D3F"/>
    <w:rsid w:val="00BB6462"/>
    <w:rsid w:val="00BC1B91"/>
    <w:rsid w:val="00BC6951"/>
    <w:rsid w:val="00BD5D27"/>
    <w:rsid w:val="00BD79FA"/>
    <w:rsid w:val="00BE06CE"/>
    <w:rsid w:val="00BE0D2F"/>
    <w:rsid w:val="00BE2BF2"/>
    <w:rsid w:val="00BE4932"/>
    <w:rsid w:val="00BE4B2B"/>
    <w:rsid w:val="00BE559B"/>
    <w:rsid w:val="00BE6CCC"/>
    <w:rsid w:val="00BF4200"/>
    <w:rsid w:val="00BF5970"/>
    <w:rsid w:val="00BF7EA2"/>
    <w:rsid w:val="00C06561"/>
    <w:rsid w:val="00C138BC"/>
    <w:rsid w:val="00C166A8"/>
    <w:rsid w:val="00C21A38"/>
    <w:rsid w:val="00C22B19"/>
    <w:rsid w:val="00C25970"/>
    <w:rsid w:val="00C27992"/>
    <w:rsid w:val="00C30E61"/>
    <w:rsid w:val="00C354B0"/>
    <w:rsid w:val="00C41298"/>
    <w:rsid w:val="00C42B9B"/>
    <w:rsid w:val="00C45524"/>
    <w:rsid w:val="00C50F51"/>
    <w:rsid w:val="00C51C4C"/>
    <w:rsid w:val="00C54FC8"/>
    <w:rsid w:val="00C55B9F"/>
    <w:rsid w:val="00C562EE"/>
    <w:rsid w:val="00C64AC5"/>
    <w:rsid w:val="00C77D96"/>
    <w:rsid w:val="00C81D61"/>
    <w:rsid w:val="00C81F0F"/>
    <w:rsid w:val="00C8451D"/>
    <w:rsid w:val="00C86405"/>
    <w:rsid w:val="00C90823"/>
    <w:rsid w:val="00C9112E"/>
    <w:rsid w:val="00C9132D"/>
    <w:rsid w:val="00C96479"/>
    <w:rsid w:val="00CA1A13"/>
    <w:rsid w:val="00CA3852"/>
    <w:rsid w:val="00CA431B"/>
    <w:rsid w:val="00CA5B7D"/>
    <w:rsid w:val="00CA6E33"/>
    <w:rsid w:val="00CA718D"/>
    <w:rsid w:val="00CB1B5C"/>
    <w:rsid w:val="00CC1B79"/>
    <w:rsid w:val="00CC221C"/>
    <w:rsid w:val="00CC31D7"/>
    <w:rsid w:val="00CC35AB"/>
    <w:rsid w:val="00CC5DE6"/>
    <w:rsid w:val="00CD19D9"/>
    <w:rsid w:val="00CD3357"/>
    <w:rsid w:val="00CD4153"/>
    <w:rsid w:val="00CE33B7"/>
    <w:rsid w:val="00CE3A63"/>
    <w:rsid w:val="00CE540D"/>
    <w:rsid w:val="00CE59D1"/>
    <w:rsid w:val="00CE7C9A"/>
    <w:rsid w:val="00CF0088"/>
    <w:rsid w:val="00CF46A2"/>
    <w:rsid w:val="00CF6EB9"/>
    <w:rsid w:val="00D03865"/>
    <w:rsid w:val="00D04B50"/>
    <w:rsid w:val="00D07B87"/>
    <w:rsid w:val="00D14858"/>
    <w:rsid w:val="00D14B87"/>
    <w:rsid w:val="00D154BF"/>
    <w:rsid w:val="00D1762F"/>
    <w:rsid w:val="00D204FE"/>
    <w:rsid w:val="00D21EB6"/>
    <w:rsid w:val="00D228EB"/>
    <w:rsid w:val="00D31F26"/>
    <w:rsid w:val="00D324FA"/>
    <w:rsid w:val="00D327DE"/>
    <w:rsid w:val="00D36D9C"/>
    <w:rsid w:val="00D37D8F"/>
    <w:rsid w:val="00D40528"/>
    <w:rsid w:val="00D40F60"/>
    <w:rsid w:val="00D42A42"/>
    <w:rsid w:val="00D50549"/>
    <w:rsid w:val="00D60C56"/>
    <w:rsid w:val="00D6469C"/>
    <w:rsid w:val="00D646DD"/>
    <w:rsid w:val="00D70333"/>
    <w:rsid w:val="00D70838"/>
    <w:rsid w:val="00D71F5D"/>
    <w:rsid w:val="00D72ACF"/>
    <w:rsid w:val="00D74294"/>
    <w:rsid w:val="00D77991"/>
    <w:rsid w:val="00D8253F"/>
    <w:rsid w:val="00D87CBF"/>
    <w:rsid w:val="00D91740"/>
    <w:rsid w:val="00D9306E"/>
    <w:rsid w:val="00D93F64"/>
    <w:rsid w:val="00DA2144"/>
    <w:rsid w:val="00DA41C5"/>
    <w:rsid w:val="00DB0560"/>
    <w:rsid w:val="00DB0E06"/>
    <w:rsid w:val="00DB332A"/>
    <w:rsid w:val="00DB645F"/>
    <w:rsid w:val="00DC6989"/>
    <w:rsid w:val="00DC763F"/>
    <w:rsid w:val="00DD1505"/>
    <w:rsid w:val="00DD5EA4"/>
    <w:rsid w:val="00DD6938"/>
    <w:rsid w:val="00DE500F"/>
    <w:rsid w:val="00DE683A"/>
    <w:rsid w:val="00DE7124"/>
    <w:rsid w:val="00DF0B10"/>
    <w:rsid w:val="00DF3CAF"/>
    <w:rsid w:val="00DF7946"/>
    <w:rsid w:val="00E06C03"/>
    <w:rsid w:val="00E11AC6"/>
    <w:rsid w:val="00E144F1"/>
    <w:rsid w:val="00E20651"/>
    <w:rsid w:val="00E211AB"/>
    <w:rsid w:val="00E2189B"/>
    <w:rsid w:val="00E30DC5"/>
    <w:rsid w:val="00E3152E"/>
    <w:rsid w:val="00E31938"/>
    <w:rsid w:val="00E33193"/>
    <w:rsid w:val="00E44089"/>
    <w:rsid w:val="00E45346"/>
    <w:rsid w:val="00E46DE6"/>
    <w:rsid w:val="00E5117F"/>
    <w:rsid w:val="00E52432"/>
    <w:rsid w:val="00E62225"/>
    <w:rsid w:val="00E64328"/>
    <w:rsid w:val="00E71438"/>
    <w:rsid w:val="00E7489A"/>
    <w:rsid w:val="00E76950"/>
    <w:rsid w:val="00E77AEB"/>
    <w:rsid w:val="00E77D2A"/>
    <w:rsid w:val="00E8340B"/>
    <w:rsid w:val="00E83CEE"/>
    <w:rsid w:val="00E86D4D"/>
    <w:rsid w:val="00E9319C"/>
    <w:rsid w:val="00E952A5"/>
    <w:rsid w:val="00E96A16"/>
    <w:rsid w:val="00E97608"/>
    <w:rsid w:val="00EA1326"/>
    <w:rsid w:val="00EA203B"/>
    <w:rsid w:val="00EA3B4C"/>
    <w:rsid w:val="00EA5E52"/>
    <w:rsid w:val="00EA635C"/>
    <w:rsid w:val="00EA6DAD"/>
    <w:rsid w:val="00EC1DE4"/>
    <w:rsid w:val="00EC6287"/>
    <w:rsid w:val="00EC7D0D"/>
    <w:rsid w:val="00ED005A"/>
    <w:rsid w:val="00ED2774"/>
    <w:rsid w:val="00ED3545"/>
    <w:rsid w:val="00EE09F2"/>
    <w:rsid w:val="00EE11CF"/>
    <w:rsid w:val="00EE16A2"/>
    <w:rsid w:val="00EE66A8"/>
    <w:rsid w:val="00EF1C92"/>
    <w:rsid w:val="00EF380F"/>
    <w:rsid w:val="00F0760E"/>
    <w:rsid w:val="00F16496"/>
    <w:rsid w:val="00F2798E"/>
    <w:rsid w:val="00F27D7F"/>
    <w:rsid w:val="00F32951"/>
    <w:rsid w:val="00F36DD0"/>
    <w:rsid w:val="00F40919"/>
    <w:rsid w:val="00F46E74"/>
    <w:rsid w:val="00F550EE"/>
    <w:rsid w:val="00F558C2"/>
    <w:rsid w:val="00F568FE"/>
    <w:rsid w:val="00F64E19"/>
    <w:rsid w:val="00F66109"/>
    <w:rsid w:val="00F71473"/>
    <w:rsid w:val="00F73F78"/>
    <w:rsid w:val="00F74F1A"/>
    <w:rsid w:val="00F74FCA"/>
    <w:rsid w:val="00F75F11"/>
    <w:rsid w:val="00F770C0"/>
    <w:rsid w:val="00F77799"/>
    <w:rsid w:val="00F85D9A"/>
    <w:rsid w:val="00F86FED"/>
    <w:rsid w:val="00F90190"/>
    <w:rsid w:val="00F91357"/>
    <w:rsid w:val="00FA1BAF"/>
    <w:rsid w:val="00FA3998"/>
    <w:rsid w:val="00FA55D1"/>
    <w:rsid w:val="00FB0A34"/>
    <w:rsid w:val="00FB6DCB"/>
    <w:rsid w:val="00FB711B"/>
    <w:rsid w:val="00FC16F8"/>
    <w:rsid w:val="00FC4C58"/>
    <w:rsid w:val="00FC74CF"/>
    <w:rsid w:val="00FD05CB"/>
    <w:rsid w:val="00FD127B"/>
    <w:rsid w:val="00FD35A4"/>
    <w:rsid w:val="00FD3B71"/>
    <w:rsid w:val="00FD7C1C"/>
    <w:rsid w:val="00FE0CA6"/>
    <w:rsid w:val="00FF068D"/>
    <w:rsid w:val="00FF4182"/>
    <w:rsid w:val="00FF7D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926AFB"/>
  <w15:chartTrackingRefBased/>
  <w15:docId w15:val="{2DFA267E-B35F-423E-B190-219C55AF3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558"/>
    <w:pPr>
      <w:spacing w:after="200" w:line="276" w:lineRule="auto"/>
    </w:pPr>
    <w:rPr>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7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F4C"/>
  </w:style>
  <w:style w:type="paragraph" w:styleId="Footer">
    <w:name w:val="footer"/>
    <w:basedOn w:val="Normal"/>
    <w:link w:val="FooterChar"/>
    <w:unhideWhenUsed/>
    <w:rsid w:val="00847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F4C"/>
  </w:style>
  <w:style w:type="paragraph" w:styleId="BalloonText">
    <w:name w:val="Balloon Text"/>
    <w:basedOn w:val="Normal"/>
    <w:link w:val="BalloonTextChar"/>
    <w:uiPriority w:val="99"/>
    <w:semiHidden/>
    <w:unhideWhenUsed/>
    <w:rsid w:val="00847F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F4C"/>
    <w:rPr>
      <w:rFonts w:ascii="Tahoma" w:hAnsi="Tahoma" w:cs="Tahoma"/>
      <w:sz w:val="16"/>
      <w:szCs w:val="16"/>
    </w:rPr>
  </w:style>
  <w:style w:type="character" w:styleId="Hyperlink">
    <w:name w:val="Hyperlink"/>
    <w:basedOn w:val="DefaultParagraphFont"/>
    <w:rsid w:val="002A2D1D"/>
    <w:rPr>
      <w:color w:val="0000FF"/>
      <w:u w:val="single"/>
    </w:rPr>
  </w:style>
  <w:style w:type="paragraph" w:styleId="ListParagraph">
    <w:name w:val="List Paragraph"/>
    <w:basedOn w:val="Normal"/>
    <w:uiPriority w:val="34"/>
    <w:qFormat/>
    <w:rsid w:val="00425558"/>
    <w:pPr>
      <w:ind w:left="720"/>
      <w:contextualSpacing/>
    </w:pPr>
  </w:style>
  <w:style w:type="character" w:styleId="UnresolvedMention">
    <w:name w:val="Unresolved Mention"/>
    <w:basedOn w:val="DefaultParagraphFont"/>
    <w:uiPriority w:val="99"/>
    <w:semiHidden/>
    <w:unhideWhenUsed/>
    <w:rsid w:val="00CF6E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479053">
      <w:bodyDiv w:val="1"/>
      <w:marLeft w:val="0"/>
      <w:marRight w:val="0"/>
      <w:marTop w:val="0"/>
      <w:marBottom w:val="0"/>
      <w:divBdr>
        <w:top w:val="none" w:sz="0" w:space="0" w:color="auto"/>
        <w:left w:val="none" w:sz="0" w:space="0" w:color="auto"/>
        <w:bottom w:val="none" w:sz="0" w:space="0" w:color="auto"/>
        <w:right w:val="none" w:sz="0" w:space="0" w:color="auto"/>
      </w:divBdr>
    </w:div>
    <w:div w:id="16934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oracle.com/java/technologies/javase-jdk16-downloads.html"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hyperlink" Target="http://www.effcon.co.i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13.jpeg"/><Relationship Id="rId2" Type="http://schemas.openxmlformats.org/officeDocument/2006/relationships/image" Target="media/image12.png"/><Relationship Id="rId1" Type="http://schemas.openxmlformats.org/officeDocument/2006/relationships/image" Target="media/image1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mhrn\Documents\Custom%20Office%20Templates\EffCon-doc-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08CFA6-4EB0-4D14-8858-6C6512FCF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EffCon-doc-template.dotx</Template>
  <TotalTime>16</TotalTime>
  <Pages>9</Pages>
  <Words>224</Words>
  <Characters>1277</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EFFCON</vt:lpstr>
    </vt:vector>
  </TitlesOfParts>
  <Company/>
  <LinksUpToDate>false</LinksUpToDate>
  <CharactersWithSpaces>1499</CharactersWithSpaces>
  <SharedDoc>false</SharedDoc>
  <HLinks>
    <vt:vector size="6" baseType="variant">
      <vt:variant>
        <vt:i4>4194328</vt:i4>
      </vt:variant>
      <vt:variant>
        <vt:i4>0</vt:i4>
      </vt:variant>
      <vt:variant>
        <vt:i4>0</vt:i4>
      </vt:variant>
      <vt:variant>
        <vt:i4>5</vt:i4>
      </vt:variant>
      <vt:variant>
        <vt:lpwstr>http://www.effcon.co.in/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EFFCON</dc:title>
  <dc:subject/>
  <dc:creator>Prashant Maharana</dc:creator>
  <cp:keywords/>
  <dc:description/>
  <cp:lastModifiedBy>Prashant Maharana</cp:lastModifiedBy>
  <cp:revision>1</cp:revision>
  <cp:lastPrinted>2018-09-04T15:12:00Z</cp:lastPrinted>
  <dcterms:created xsi:type="dcterms:W3CDTF">2021-08-25T08:17:00Z</dcterms:created>
  <dcterms:modified xsi:type="dcterms:W3CDTF">2021-08-25T08:35:00Z</dcterms:modified>
</cp:coreProperties>
</file>